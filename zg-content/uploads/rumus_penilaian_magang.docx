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E723" w14:textId="77777777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A6CD472" wp14:editId="1C1EFA73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C185A9C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6D8078BC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63AEC1B" w14:textId="5803373F" w:rsidR="003D0B8F" w:rsidRPr="00895B2D" w:rsidRDefault="00B63A12" w:rsidP="00235092">
            <w:pPr>
              <w:pStyle w:val="Title"/>
            </w:pPr>
            <w:r>
              <w:t>penentuan nilai akhir bkp magang mbkm unifa</w:t>
            </w:r>
          </w:p>
        </w:tc>
      </w:tr>
      <w:tr w:rsidR="003D0B8F" w:rsidRPr="00895B2D" w14:paraId="6DD72DE8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74A4B596" w14:textId="320E3EB7" w:rsidR="003D0B8F" w:rsidRPr="00B63A12" w:rsidRDefault="00B63A12" w:rsidP="00235092">
            <w:pPr>
              <w:pStyle w:val="Subtitle"/>
              <w:rPr>
                <w:b/>
                <w:bCs/>
                <w:sz w:val="52"/>
                <w:szCs w:val="52"/>
              </w:rPr>
            </w:pPr>
            <w:proofErr w:type="spellStart"/>
            <w:r w:rsidRPr="00B63A12">
              <w:rPr>
                <w:b/>
                <w:bCs/>
                <w:sz w:val="52"/>
                <w:szCs w:val="52"/>
              </w:rPr>
              <w:t>Rumus</w:t>
            </w:r>
            <w:proofErr w:type="spellEnd"/>
            <w:r w:rsidRPr="00B63A12">
              <w:rPr>
                <w:b/>
                <w:bCs/>
                <w:sz w:val="52"/>
                <w:szCs w:val="52"/>
              </w:rPr>
              <w:t xml:space="preserve"> </w:t>
            </w:r>
          </w:p>
        </w:tc>
      </w:tr>
      <w:tr w:rsidR="003D0B8F" w:rsidRPr="00895B2D" w14:paraId="3C1999B2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p w14:paraId="73090534" w14:textId="5EF532F6" w:rsidR="003D0B8F" w:rsidRPr="00B63A12" w:rsidRDefault="00B63A12" w:rsidP="00235092">
            <w:pPr>
              <w:pStyle w:val="Heading1"/>
              <w:rPr>
                <w:sz w:val="44"/>
                <w:szCs w:val="44"/>
              </w:rPr>
            </w:pPr>
            <w:r w:rsidRPr="00B63A12">
              <w:rPr>
                <w:sz w:val="44"/>
                <w:szCs w:val="44"/>
              </w:rPr>
              <w:t>NA=(0,40xNPK)+(0,30xNL)</w:t>
            </w:r>
            <w:r>
              <w:rPr>
                <w:sz w:val="44"/>
                <w:szCs w:val="44"/>
              </w:rPr>
              <w:t>+(0,20xNLB)+(0,10xNV)</w:t>
            </w:r>
          </w:p>
        </w:tc>
      </w:tr>
      <w:tr w:rsidR="003D0B8F" w:rsidRPr="00895B2D" w14:paraId="134B7717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7B1F432E" w14:textId="77777777" w:rsidR="00283F5C" w:rsidRDefault="00B63A12" w:rsidP="00895B2D">
            <w:pPr>
              <w:pStyle w:val="Subtitle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  <w:p w14:paraId="20D18284" w14:textId="77777777" w:rsidR="00B63A12" w:rsidRDefault="00B63A12" w:rsidP="00B63A12"/>
          <w:p w14:paraId="4B30355A" w14:textId="77777777" w:rsidR="00B63A12" w:rsidRPr="00217ACD" w:rsidRDefault="00B63A12" w:rsidP="00B63A12">
            <w:pPr>
              <w:rPr>
                <w:b/>
                <w:bCs/>
              </w:rPr>
            </w:pPr>
            <w:r w:rsidRPr="00217ACD">
              <w:rPr>
                <w:b/>
                <w:bCs/>
              </w:rPr>
              <w:t>NA= Nilai Akhir</w:t>
            </w:r>
          </w:p>
          <w:p w14:paraId="75FB564A" w14:textId="77777777" w:rsidR="00B63A12" w:rsidRPr="00217ACD" w:rsidRDefault="00B63A12" w:rsidP="00B63A12">
            <w:pPr>
              <w:rPr>
                <w:i/>
                <w:iCs/>
              </w:rPr>
            </w:pPr>
            <w:r w:rsidRPr="00217ACD">
              <w:rPr>
                <w:i/>
                <w:iCs/>
              </w:rPr>
              <w:t>NPK=Nilai Proses Kinerja</w:t>
            </w:r>
          </w:p>
          <w:p w14:paraId="6CA7E8C5" w14:textId="77777777" w:rsidR="00B63A12" w:rsidRPr="00217ACD" w:rsidRDefault="00B63A12" w:rsidP="00B63A12">
            <w:pPr>
              <w:rPr>
                <w:i/>
                <w:iCs/>
              </w:rPr>
            </w:pPr>
            <w:r w:rsidRPr="00217ACD">
              <w:rPr>
                <w:i/>
                <w:iCs/>
              </w:rPr>
              <w:t>NLB=Nilai Logbook</w:t>
            </w:r>
          </w:p>
          <w:p w14:paraId="3D2A1A9B" w14:textId="31295787" w:rsidR="00B63A12" w:rsidRPr="00B63A12" w:rsidRDefault="00B63A12" w:rsidP="00B63A12">
            <w:r w:rsidRPr="00217ACD">
              <w:rPr>
                <w:i/>
                <w:iCs/>
              </w:rPr>
              <w:t>NV=Nilai Video</w:t>
            </w:r>
          </w:p>
        </w:tc>
      </w:tr>
      <w:tr w:rsidR="008B138A" w14:paraId="2FEE6CC0" w14:textId="77777777" w:rsidTr="00235092">
        <w:trPr>
          <w:trHeight w:val="1652"/>
        </w:trPr>
        <w:tc>
          <w:tcPr>
            <w:tcW w:w="990" w:type="dxa"/>
          </w:tcPr>
          <w:p w14:paraId="51246B78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7D3BCAAF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79DB9195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776D04A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C5765F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63A12" w:rsidRPr="00895B2D" w14:paraId="3A641EEF" w14:textId="77777777" w:rsidTr="00235092">
        <w:trPr>
          <w:gridAfter w:val="4"/>
          <w:wAfter w:w="12690" w:type="dxa"/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8CEBCF1" w14:textId="77777777" w:rsidR="00B63A12" w:rsidRPr="00895B2D" w:rsidRDefault="00B63A12" w:rsidP="00156BE4"/>
        </w:tc>
      </w:tr>
    </w:tbl>
    <w:p w14:paraId="2E0394B6" w14:textId="77777777" w:rsidR="003D0B8F" w:rsidRPr="00404D14" w:rsidRDefault="003D0B8F" w:rsidP="00B63A12">
      <w:pPr>
        <w:jc w:val="both"/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E0B9" w14:textId="77777777" w:rsidR="00B63A12" w:rsidRDefault="00B63A12" w:rsidP="0010090C">
      <w:r>
        <w:separator/>
      </w:r>
    </w:p>
  </w:endnote>
  <w:endnote w:type="continuationSeparator" w:id="0">
    <w:p w14:paraId="14B62136" w14:textId="77777777" w:rsidR="00B63A12" w:rsidRDefault="00B63A12" w:rsidP="0010090C">
      <w:r>
        <w:continuationSeparator/>
      </w:r>
    </w:p>
  </w:endnote>
  <w:endnote w:type="continuationNotice" w:id="1">
    <w:p w14:paraId="61732300" w14:textId="77777777" w:rsidR="00B63A12" w:rsidRDefault="00B63A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C9DE" w14:textId="77777777" w:rsidR="00B63A12" w:rsidRDefault="00B63A12" w:rsidP="0010090C">
      <w:r>
        <w:separator/>
      </w:r>
    </w:p>
  </w:footnote>
  <w:footnote w:type="continuationSeparator" w:id="0">
    <w:p w14:paraId="5803D769" w14:textId="77777777" w:rsidR="00B63A12" w:rsidRDefault="00B63A12" w:rsidP="0010090C">
      <w:r>
        <w:continuationSeparator/>
      </w:r>
    </w:p>
  </w:footnote>
  <w:footnote w:type="continuationNotice" w:id="1">
    <w:p w14:paraId="0C746518" w14:textId="77777777" w:rsidR="00B63A12" w:rsidRDefault="00B63A1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12"/>
    <w:rsid w:val="000319B8"/>
    <w:rsid w:val="000E1561"/>
    <w:rsid w:val="0010090C"/>
    <w:rsid w:val="00156BE4"/>
    <w:rsid w:val="001C0CA7"/>
    <w:rsid w:val="001E3AAD"/>
    <w:rsid w:val="001E755D"/>
    <w:rsid w:val="00217AC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63A12"/>
    <w:rsid w:val="00B754C7"/>
    <w:rsid w:val="00B94BC9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3ED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US%7bEDECEE76-2771-447E-8C5F-D81DD975605A%7d\%7bAFB2AAE4-3F78-4CA0-831A-392575B22222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{AFB2AAE4-3F78-4CA0-831A-392575B22222}tf78500733_win32</Template>
  <TotalTime>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2022-11-25T18:14:00Z</dcterms:created>
  <dcterms:modified xsi:type="dcterms:W3CDTF">2022-11-25T18:25:00Z</dcterms:modified>
</cp:coreProperties>
</file>